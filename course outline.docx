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44DC2" w14:textId="601A3859" w:rsidR="00B979D8" w:rsidRPr="004E4117" w:rsidRDefault="000416DD" w:rsidP="004E4117">
      <w:pPr>
        <w:pStyle w:val="Date"/>
      </w:pPr>
      <w:r>
        <w:t>20</w:t>
      </w:r>
      <w:r w:rsidR="004E4117" w:rsidRPr="004E4117">
        <w:rPr>
          <w:vertAlign w:val="superscript"/>
        </w:rPr>
        <w:t>th</w:t>
      </w:r>
      <w:r w:rsidR="001D06C8">
        <w:t xml:space="preserve"> </w:t>
      </w:r>
      <w:r>
        <w:t>Feb</w:t>
      </w:r>
      <w:r w:rsidR="001D06C8">
        <w:t xml:space="preserve"> 202</w:t>
      </w:r>
      <w:r>
        <w:t>4</w:t>
      </w:r>
    </w:p>
    <w:p w14:paraId="2187D762" w14:textId="05A040CB" w:rsidR="004E4117" w:rsidRPr="003F4582" w:rsidRDefault="000416DD" w:rsidP="00BD19E0">
      <w:pPr>
        <w:pStyle w:val="Title"/>
        <w:spacing w:before="0" w:line="276" w:lineRule="auto"/>
        <w:rPr>
          <w:sz w:val="38"/>
          <w:szCs w:val="40"/>
        </w:rPr>
      </w:pPr>
      <w:r>
        <w:rPr>
          <w:sz w:val="38"/>
          <w:szCs w:val="40"/>
        </w:rPr>
        <w:t xml:space="preserve">Data structure and algorithm </w:t>
      </w:r>
      <w:r w:rsidR="003F4582" w:rsidRPr="003F4582">
        <w:rPr>
          <w:sz w:val="38"/>
          <w:szCs w:val="40"/>
        </w:rPr>
        <w:t>course</w:t>
      </w:r>
    </w:p>
    <w:p w14:paraId="735E7E26" w14:textId="77777777" w:rsidR="004E4117" w:rsidRPr="00BD19E0" w:rsidRDefault="004E4117" w:rsidP="00BD19E0">
      <w:pPr>
        <w:pStyle w:val="Heading1"/>
        <w:spacing w:before="0" w:line="276" w:lineRule="auto"/>
        <w:rPr>
          <w:b/>
          <w:bCs/>
          <w:sz w:val="10"/>
          <w:szCs w:val="10"/>
        </w:rPr>
      </w:pPr>
    </w:p>
    <w:p w14:paraId="0B1A76D0" w14:textId="77777777" w:rsidR="00B979D8" w:rsidRPr="004E4117" w:rsidRDefault="004E4117" w:rsidP="00BD19E0">
      <w:pPr>
        <w:pStyle w:val="Heading1"/>
        <w:spacing w:before="0" w:line="276" w:lineRule="auto"/>
        <w:rPr>
          <w:b/>
          <w:bCs/>
        </w:rPr>
      </w:pPr>
      <w:r w:rsidRPr="004E4117">
        <w:rPr>
          <w:b/>
          <w:bCs/>
        </w:rPr>
        <w:t>Teaching staff</w:t>
      </w:r>
    </w:p>
    <w:p w14:paraId="114CB88C" w14:textId="77777777" w:rsidR="00B979D8" w:rsidRDefault="004E4117" w:rsidP="00BD19E0">
      <w:pPr>
        <w:spacing w:line="276" w:lineRule="auto"/>
      </w:pPr>
      <w:r>
        <w:t>Eng. Abdulrazak A. Dirie, MSc, Bsc</w:t>
      </w:r>
      <w:r w:rsidR="001D06C8">
        <w:t xml:space="preserve"> </w:t>
      </w:r>
      <w:r>
        <w:t>honours at wits and BSc undergrad at BU</w:t>
      </w:r>
    </w:p>
    <w:p w14:paraId="47508210" w14:textId="77777777" w:rsidR="00B979D8" w:rsidRDefault="004E4117" w:rsidP="00BD19E0">
      <w:pPr>
        <w:pStyle w:val="Heading1"/>
        <w:spacing w:before="0" w:line="276" w:lineRule="auto"/>
      </w:pPr>
      <w:r>
        <w:rPr>
          <w:b/>
          <w:bCs/>
        </w:rPr>
        <w:t>Description</w:t>
      </w:r>
    </w:p>
    <w:p w14:paraId="47FE9DF7" w14:textId="722743D3" w:rsidR="000416DD" w:rsidRDefault="000416DD" w:rsidP="00372DCE">
      <w:pPr>
        <w:spacing w:line="276" w:lineRule="auto"/>
        <w:jc w:val="both"/>
        <w:rPr>
          <w:sz w:val="24"/>
          <w:szCs w:val="24"/>
        </w:rPr>
      </w:pPr>
      <w:r w:rsidRPr="000416DD">
        <w:rPr>
          <w:sz w:val="24"/>
          <w:szCs w:val="24"/>
        </w:rPr>
        <w:t xml:space="preserve">This module will introduce the principal fundamental data structures and algorithms used in computer science. Data structures will be formulated to represent information in such a way that it can be conveniently and efficiently manipulated by the algorithms that are developed. The ideas will be presented abstractly, although </w:t>
      </w:r>
      <w:r>
        <w:rPr>
          <w:sz w:val="24"/>
          <w:szCs w:val="24"/>
        </w:rPr>
        <w:t xml:space="preserve">code </w:t>
      </w:r>
      <w:r w:rsidRPr="000416DD">
        <w:rPr>
          <w:sz w:val="24"/>
          <w:szCs w:val="24"/>
        </w:rPr>
        <w:t xml:space="preserve">examples will be </w:t>
      </w:r>
      <w:r>
        <w:rPr>
          <w:sz w:val="24"/>
          <w:szCs w:val="24"/>
        </w:rPr>
        <w:t>shared in the course GitHub repo mentioned bellow</w:t>
      </w:r>
      <w:r w:rsidR="00372DCE">
        <w:rPr>
          <w:sz w:val="24"/>
          <w:szCs w:val="24"/>
        </w:rPr>
        <w:t>.</w:t>
      </w:r>
    </w:p>
    <w:p w14:paraId="21B7F0A2" w14:textId="77777777" w:rsidR="004E4117" w:rsidRDefault="004E4117" w:rsidP="004E4117">
      <w:pPr>
        <w:pStyle w:val="Heading1"/>
        <w:spacing w:before="0"/>
      </w:pPr>
      <w:r>
        <w:rPr>
          <w:b/>
          <w:bCs/>
        </w:rPr>
        <w:t>Objectives</w:t>
      </w:r>
    </w:p>
    <w:p w14:paraId="28972FB9" w14:textId="77777777" w:rsidR="004E4117" w:rsidRDefault="001D06C8" w:rsidP="001D06C8">
      <w:r>
        <w:t>At the completion of this course, students will be able:</w:t>
      </w:r>
    </w:p>
    <w:p w14:paraId="4B0EA0E0" w14:textId="0F862572" w:rsidR="001D06C8" w:rsidRDefault="00372DCE" w:rsidP="001D06C8">
      <w:pPr>
        <w:pStyle w:val="ListParagraph"/>
        <w:numPr>
          <w:ilvl w:val="0"/>
          <w:numId w:val="17"/>
        </w:numPr>
      </w:pPr>
      <w:r>
        <w:t>To design algorithms and implement popular algorithms data structure</w:t>
      </w:r>
      <w:r w:rsidR="001D06C8">
        <w:t>.</w:t>
      </w:r>
    </w:p>
    <w:p w14:paraId="0B3E94F5" w14:textId="26BE8F6E" w:rsidR="001D06C8" w:rsidRDefault="001D06C8" w:rsidP="001D06C8">
      <w:pPr>
        <w:pStyle w:val="ListParagraph"/>
        <w:numPr>
          <w:ilvl w:val="0"/>
          <w:numId w:val="17"/>
        </w:numPr>
      </w:pPr>
      <w:r>
        <w:t xml:space="preserve">To gain knowledge on how </w:t>
      </w:r>
      <w:r w:rsidR="00372DCE">
        <w:t>to create their own algorithm and evaluate its performance.</w:t>
      </w:r>
    </w:p>
    <w:p w14:paraId="7AE53DD6" w14:textId="1F31757D" w:rsidR="001D06C8" w:rsidRDefault="00372DCE" w:rsidP="001D06C8">
      <w:pPr>
        <w:pStyle w:val="ListParagraph"/>
        <w:numPr>
          <w:ilvl w:val="0"/>
          <w:numId w:val="17"/>
        </w:numPr>
      </w:pPr>
      <w:r>
        <w:t>To learn the concept of sorting, graphs and hash tables</w:t>
      </w:r>
    </w:p>
    <w:p w14:paraId="6A3EA61B" w14:textId="77777777" w:rsidR="004E4117" w:rsidRDefault="004E4117" w:rsidP="004E4117">
      <w:pPr>
        <w:pStyle w:val="Heading1"/>
        <w:spacing w:before="0"/>
      </w:pPr>
      <w:r>
        <w:rPr>
          <w:b/>
          <w:bCs/>
        </w:rPr>
        <w:t>pre-request</w:t>
      </w:r>
    </w:p>
    <w:p w14:paraId="00775572" w14:textId="785A3D1E" w:rsidR="00890E51" w:rsidRPr="00890E51" w:rsidRDefault="00663425" w:rsidP="00663425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24"/>
          <w:szCs w:val="24"/>
        </w:rPr>
      </w:pPr>
      <w:r>
        <w:t xml:space="preserve">Familiarity with </w:t>
      </w:r>
      <w:r w:rsidR="00372DCE">
        <w:t>Python and c++</w:t>
      </w:r>
      <w:r>
        <w:t xml:space="preserve"> at a level sufficient to w</w:t>
      </w:r>
      <w:r w:rsidR="00890E51">
        <w:t xml:space="preserve">rite an </w:t>
      </w:r>
      <w:r w:rsidR="00372DCE">
        <w:t>object-oriented</w:t>
      </w:r>
      <w:r w:rsidR="00890E51">
        <w:t xml:space="preserve"> program</w:t>
      </w:r>
    </w:p>
    <w:p w14:paraId="221E44D5" w14:textId="77777777" w:rsidR="004E4117" w:rsidRDefault="00960840" w:rsidP="004E4117">
      <w:pPr>
        <w:pStyle w:val="Heading1"/>
        <w:spacing w:before="0"/>
      </w:pPr>
      <w:r>
        <w:rPr>
          <w:b/>
          <w:bCs/>
        </w:rPr>
        <w:t>Resources</w:t>
      </w:r>
    </w:p>
    <w:p w14:paraId="7E435AB8" w14:textId="2C57E7DC" w:rsidR="00663425" w:rsidRDefault="00D453A1" w:rsidP="00663425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Data structure and algorithms</w:t>
      </w:r>
      <w:r w:rsidR="00663425">
        <w:t xml:space="preserve"> </w:t>
      </w:r>
      <w:r>
        <w:t>3</w:t>
      </w:r>
      <w:r w:rsidRPr="00D453A1">
        <w:rPr>
          <w:vertAlign w:val="superscript"/>
        </w:rPr>
        <w:t>th</w:t>
      </w:r>
      <w:r>
        <w:t xml:space="preserve"> </w:t>
      </w:r>
      <w:r w:rsidR="00663425">
        <w:t xml:space="preserve">edition by </w:t>
      </w:r>
      <w:r w:rsidRPr="00D453A1">
        <w:t>j.bullinaria</w:t>
      </w:r>
      <w:r>
        <w:t xml:space="preserve"> at Birmingham.</w:t>
      </w:r>
    </w:p>
    <w:p w14:paraId="575048DC" w14:textId="1682C039" w:rsidR="00A969D9" w:rsidRPr="00EE018B" w:rsidRDefault="00A969D9" w:rsidP="00663425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DATA STRUCTURES THE FUN WAY</w:t>
      </w:r>
      <w:r>
        <w:t xml:space="preserve"> by </w:t>
      </w:r>
      <w:r>
        <w:t>Jeremy Kubica</w:t>
      </w:r>
    </w:p>
    <w:p w14:paraId="60AFD6BA" w14:textId="77777777" w:rsidR="00BD19E0" w:rsidRDefault="00D453A1" w:rsidP="004E4117">
      <w:pPr>
        <w:pStyle w:val="ListParagraph"/>
        <w:numPr>
          <w:ilvl w:val="0"/>
          <w:numId w:val="21"/>
        </w:numPr>
        <w:spacing w:after="160" w:line="259" w:lineRule="auto"/>
        <w:jc w:val="both"/>
      </w:pPr>
      <w:r>
        <w:t>Hands-On Data Structures and Algorithms with Python by Dr. Basant Agarwal.</w:t>
      </w:r>
    </w:p>
    <w:p w14:paraId="41E6B768" w14:textId="61CF5ADF" w:rsidR="00A969D9" w:rsidRPr="00A969D9" w:rsidRDefault="00A969D9" w:rsidP="00A969D9">
      <w:pPr>
        <w:spacing w:after="160" w:line="259" w:lineRule="auto"/>
        <w:ind w:left="0"/>
        <w:jc w:val="both"/>
        <w:sectPr w:rsidR="00A969D9" w:rsidRPr="00A969D9" w:rsidSect="00F84A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1800" w:bottom="1080" w:left="1800" w:header="720" w:footer="720" w:gutter="0"/>
          <w:cols w:space="720"/>
          <w:titlePg/>
          <w:docGrid w:linePitch="360"/>
        </w:sectPr>
      </w:pPr>
    </w:p>
    <w:p w14:paraId="4B16EE97" w14:textId="77777777" w:rsidR="004E4117" w:rsidRDefault="00960840" w:rsidP="004E4117">
      <w:pPr>
        <w:pStyle w:val="Heading1"/>
        <w:spacing w:before="0"/>
      </w:pPr>
      <w:r>
        <w:rPr>
          <w:b/>
          <w:bCs/>
        </w:rPr>
        <w:t>grading policy</w:t>
      </w:r>
    </w:p>
    <w:p w14:paraId="49CC0094" w14:textId="77777777" w:rsidR="004E4117" w:rsidRDefault="00663425" w:rsidP="00663425">
      <w:pPr>
        <w:pStyle w:val="ListParagraph"/>
        <w:numPr>
          <w:ilvl w:val="0"/>
          <w:numId w:val="19"/>
        </w:numPr>
      </w:pPr>
      <w:r>
        <w:t>Mid-term 30</w:t>
      </w:r>
    </w:p>
    <w:p w14:paraId="323F12EC" w14:textId="77777777" w:rsidR="00663425" w:rsidRDefault="00663425" w:rsidP="00663425">
      <w:pPr>
        <w:pStyle w:val="ListParagraph"/>
        <w:numPr>
          <w:ilvl w:val="0"/>
          <w:numId w:val="19"/>
        </w:numPr>
      </w:pPr>
      <w:r>
        <w:t>Final 30</w:t>
      </w:r>
    </w:p>
    <w:p w14:paraId="38C5A374" w14:textId="77777777" w:rsidR="00663425" w:rsidRDefault="00663425" w:rsidP="00663425">
      <w:pPr>
        <w:pStyle w:val="ListParagraph"/>
        <w:numPr>
          <w:ilvl w:val="0"/>
          <w:numId w:val="19"/>
        </w:numPr>
      </w:pPr>
      <w:r>
        <w:t>Assignments 10</w:t>
      </w:r>
    </w:p>
    <w:p w14:paraId="0A1DC840" w14:textId="5493942B" w:rsidR="00663425" w:rsidRDefault="00663425" w:rsidP="00663425">
      <w:pPr>
        <w:pStyle w:val="ListParagraph"/>
        <w:numPr>
          <w:ilvl w:val="0"/>
          <w:numId w:val="19"/>
        </w:numPr>
      </w:pPr>
      <w:r>
        <w:t xml:space="preserve">Oral </w:t>
      </w:r>
      <w:r w:rsidR="00372DCE">
        <w:t>30</w:t>
      </w:r>
    </w:p>
    <w:p w14:paraId="3397E9F6" w14:textId="77777777" w:rsidR="00663425" w:rsidRDefault="00663425" w:rsidP="00663425">
      <w:pPr>
        <w:pStyle w:val="Heading1"/>
        <w:spacing w:before="0"/>
      </w:pPr>
      <w:r>
        <w:rPr>
          <w:b/>
          <w:bCs/>
        </w:rPr>
        <w:t>Classes and meetings</w:t>
      </w:r>
    </w:p>
    <w:p w14:paraId="1A0669C5" w14:textId="15D0E0A9" w:rsidR="00372DCE" w:rsidRDefault="00372DCE" w:rsidP="00372DCE">
      <w:pPr>
        <w:pStyle w:val="ListParagraph"/>
        <w:numPr>
          <w:ilvl w:val="0"/>
          <w:numId w:val="22"/>
        </w:numPr>
      </w:pPr>
      <w:r>
        <w:t>Tuesday 10:40 – 12:20</w:t>
      </w:r>
    </w:p>
    <w:p w14:paraId="65F74A5F" w14:textId="336E2BA1" w:rsidR="00663425" w:rsidRDefault="00372DCE" w:rsidP="00663425">
      <w:pPr>
        <w:pStyle w:val="ListParagraph"/>
        <w:numPr>
          <w:ilvl w:val="0"/>
          <w:numId w:val="22"/>
        </w:numPr>
      </w:pPr>
      <w:r>
        <w:t>Wednesday</w:t>
      </w:r>
      <w:r w:rsidR="00663425">
        <w:t xml:space="preserve"> 7:00 – 10:00am</w:t>
      </w:r>
    </w:p>
    <w:sectPr w:rsidR="00663425" w:rsidSect="00F84AC7">
      <w:type w:val="continuous"/>
      <w:pgSz w:w="12240" w:h="15840"/>
      <w:pgMar w:top="1440" w:right="1800" w:bottom="720" w:left="180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2F14B" w14:textId="77777777" w:rsidR="00F84AC7" w:rsidRDefault="00F84AC7">
      <w:pPr>
        <w:spacing w:after="0" w:line="240" w:lineRule="auto"/>
      </w:pPr>
      <w:r>
        <w:separator/>
      </w:r>
    </w:p>
    <w:p w14:paraId="18AFAD4E" w14:textId="77777777" w:rsidR="00F84AC7" w:rsidRDefault="00F84AC7"/>
  </w:endnote>
  <w:endnote w:type="continuationSeparator" w:id="0">
    <w:p w14:paraId="3A254071" w14:textId="77777777" w:rsidR="00F84AC7" w:rsidRDefault="00F84AC7">
      <w:pPr>
        <w:spacing w:after="0" w:line="240" w:lineRule="auto"/>
      </w:pPr>
      <w:r>
        <w:continuationSeparator/>
      </w:r>
    </w:p>
    <w:p w14:paraId="4225FCC0" w14:textId="77777777" w:rsidR="00F84AC7" w:rsidRDefault="00F84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49710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62E5A" w14:textId="77777777" w:rsidR="00B979D8" w:rsidRDefault="001A305A">
    <w:pPr>
      <w:pStyle w:val="Footer"/>
    </w:pPr>
    <w:r>
      <w:fldChar w:fldCharType="begin"/>
    </w:r>
    <w:r w:rsidR="00917394">
      <w:instrText xml:space="preserve"> PAGE   \* MERGEFORMAT </w:instrText>
    </w:r>
    <w:r>
      <w:fldChar w:fldCharType="separate"/>
    </w:r>
    <w:r w:rsidR="00EE018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B2B82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5B617" w14:textId="77777777" w:rsidR="00F84AC7" w:rsidRDefault="00F84AC7">
      <w:pPr>
        <w:spacing w:after="0" w:line="240" w:lineRule="auto"/>
      </w:pPr>
      <w:r>
        <w:separator/>
      </w:r>
    </w:p>
    <w:p w14:paraId="05577B6F" w14:textId="77777777" w:rsidR="00F84AC7" w:rsidRDefault="00F84AC7"/>
  </w:footnote>
  <w:footnote w:type="continuationSeparator" w:id="0">
    <w:p w14:paraId="5971DADB" w14:textId="77777777" w:rsidR="00F84AC7" w:rsidRDefault="00F84AC7">
      <w:pPr>
        <w:spacing w:after="0" w:line="240" w:lineRule="auto"/>
      </w:pPr>
      <w:r>
        <w:continuationSeparator/>
      </w:r>
    </w:p>
    <w:p w14:paraId="7FE5D71A" w14:textId="77777777" w:rsidR="00F84AC7" w:rsidRDefault="00F84A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4645A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95F6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B8294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8E90EE3"/>
    <w:multiLevelType w:val="hybridMultilevel"/>
    <w:tmpl w:val="3E6C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706955"/>
    <w:multiLevelType w:val="hybridMultilevel"/>
    <w:tmpl w:val="5A82AD3E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EB185B"/>
    <w:multiLevelType w:val="hybridMultilevel"/>
    <w:tmpl w:val="142AF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2E25E2"/>
    <w:multiLevelType w:val="hybridMultilevel"/>
    <w:tmpl w:val="3612B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B3860"/>
    <w:multiLevelType w:val="hybridMultilevel"/>
    <w:tmpl w:val="3E6C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7" w15:restartNumberingAfterBreak="0">
    <w:nsid w:val="57866C7E"/>
    <w:multiLevelType w:val="hybridMultilevel"/>
    <w:tmpl w:val="C076F676"/>
    <w:lvl w:ilvl="0" w:tplc="BAFAB6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B2DB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D017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40A0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BCC6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C0C4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EE29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C62D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A824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58F7B42"/>
    <w:multiLevelType w:val="hybridMultilevel"/>
    <w:tmpl w:val="E4CAC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83853166">
    <w:abstractNumId w:val="16"/>
  </w:num>
  <w:num w:numId="2" w16cid:durableId="1271283846">
    <w:abstractNumId w:val="0"/>
  </w:num>
  <w:num w:numId="3" w16cid:durableId="1976567227">
    <w:abstractNumId w:val="1"/>
  </w:num>
  <w:num w:numId="4" w16cid:durableId="1052122158">
    <w:abstractNumId w:val="2"/>
  </w:num>
  <w:num w:numId="5" w16cid:durableId="637804643">
    <w:abstractNumId w:val="3"/>
  </w:num>
  <w:num w:numId="6" w16cid:durableId="1498810147">
    <w:abstractNumId w:val="19"/>
  </w:num>
  <w:num w:numId="7" w16cid:durableId="1484197208">
    <w:abstractNumId w:val="4"/>
  </w:num>
  <w:num w:numId="8" w16cid:durableId="787435379">
    <w:abstractNumId w:val="5"/>
  </w:num>
  <w:num w:numId="9" w16cid:durableId="746149685">
    <w:abstractNumId w:val="6"/>
  </w:num>
  <w:num w:numId="10" w16cid:durableId="357898855">
    <w:abstractNumId w:val="7"/>
  </w:num>
  <w:num w:numId="11" w16cid:durableId="1746687096">
    <w:abstractNumId w:val="8"/>
  </w:num>
  <w:num w:numId="12" w16cid:durableId="457069376">
    <w:abstractNumId w:val="20"/>
  </w:num>
  <w:num w:numId="13" w16cid:durableId="452286230">
    <w:abstractNumId w:val="10"/>
  </w:num>
  <w:num w:numId="14" w16cid:durableId="863398670">
    <w:abstractNumId w:val="12"/>
  </w:num>
  <w:num w:numId="15" w16cid:durableId="18217719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2771585">
    <w:abstractNumId w:val="17"/>
  </w:num>
  <w:num w:numId="17" w16cid:durableId="1423334624">
    <w:abstractNumId w:val="14"/>
  </w:num>
  <w:num w:numId="18" w16cid:durableId="1400784465">
    <w:abstractNumId w:val="13"/>
  </w:num>
  <w:num w:numId="19" w16cid:durableId="886529460">
    <w:abstractNumId w:val="15"/>
  </w:num>
  <w:num w:numId="20" w16cid:durableId="2010212914">
    <w:abstractNumId w:val="11"/>
  </w:num>
  <w:num w:numId="21" w16cid:durableId="1630285519">
    <w:abstractNumId w:val="18"/>
  </w:num>
  <w:num w:numId="22" w16cid:durableId="1255675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582"/>
    <w:rsid w:val="000336FF"/>
    <w:rsid w:val="000416DD"/>
    <w:rsid w:val="00051678"/>
    <w:rsid w:val="00080C63"/>
    <w:rsid w:val="000C47C7"/>
    <w:rsid w:val="000D1F66"/>
    <w:rsid w:val="000D3390"/>
    <w:rsid w:val="001318CB"/>
    <w:rsid w:val="001800F8"/>
    <w:rsid w:val="001A305A"/>
    <w:rsid w:val="001D06C8"/>
    <w:rsid w:val="00294C3F"/>
    <w:rsid w:val="002C1552"/>
    <w:rsid w:val="00303660"/>
    <w:rsid w:val="00315E05"/>
    <w:rsid w:val="00331E99"/>
    <w:rsid w:val="0034617C"/>
    <w:rsid w:val="00356102"/>
    <w:rsid w:val="00372DCE"/>
    <w:rsid w:val="003A4A45"/>
    <w:rsid w:val="003B0C99"/>
    <w:rsid w:val="003E484B"/>
    <w:rsid w:val="003F2336"/>
    <w:rsid w:val="003F397A"/>
    <w:rsid w:val="003F3D12"/>
    <w:rsid w:val="003F4582"/>
    <w:rsid w:val="004343C1"/>
    <w:rsid w:val="004C0D7C"/>
    <w:rsid w:val="004E4117"/>
    <w:rsid w:val="00521179"/>
    <w:rsid w:val="0055429E"/>
    <w:rsid w:val="00567C7E"/>
    <w:rsid w:val="005C7BF4"/>
    <w:rsid w:val="00663425"/>
    <w:rsid w:val="0068623F"/>
    <w:rsid w:val="00696D06"/>
    <w:rsid w:val="006B6AF4"/>
    <w:rsid w:val="007002A7"/>
    <w:rsid w:val="00721AE6"/>
    <w:rsid w:val="00730BA5"/>
    <w:rsid w:val="00740829"/>
    <w:rsid w:val="00793758"/>
    <w:rsid w:val="007A06AE"/>
    <w:rsid w:val="00807F4F"/>
    <w:rsid w:val="00814746"/>
    <w:rsid w:val="00851BEE"/>
    <w:rsid w:val="00890E51"/>
    <w:rsid w:val="00890F29"/>
    <w:rsid w:val="00917394"/>
    <w:rsid w:val="009241CD"/>
    <w:rsid w:val="00960840"/>
    <w:rsid w:val="009866E2"/>
    <w:rsid w:val="00A40744"/>
    <w:rsid w:val="00A969D9"/>
    <w:rsid w:val="00AA69F7"/>
    <w:rsid w:val="00AE3359"/>
    <w:rsid w:val="00B51EB3"/>
    <w:rsid w:val="00B979D8"/>
    <w:rsid w:val="00BB1F80"/>
    <w:rsid w:val="00BB7054"/>
    <w:rsid w:val="00BD19E0"/>
    <w:rsid w:val="00C11B7B"/>
    <w:rsid w:val="00C6661E"/>
    <w:rsid w:val="00CF7F3E"/>
    <w:rsid w:val="00D453A1"/>
    <w:rsid w:val="00DB445C"/>
    <w:rsid w:val="00E129F9"/>
    <w:rsid w:val="00E57413"/>
    <w:rsid w:val="00E60CF9"/>
    <w:rsid w:val="00EE018B"/>
    <w:rsid w:val="00F84AC7"/>
    <w:rsid w:val="00FB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49D5A"/>
  <w15:docId w15:val="{5DB49D04-F4E3-421B-997E-779340E5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9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9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9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9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9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9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rsid w:val="00331E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99"/>
  </w:style>
  <w:style w:type="paragraph" w:styleId="Footer">
    <w:name w:val="footer"/>
    <w:basedOn w:val="Normal"/>
    <w:link w:val="FooterChar"/>
    <w:uiPriority w:val="99"/>
    <w:unhideWhenUsed/>
    <w:rsid w:val="00331E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331E99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331E99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1E99"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rsid w:val="00331E99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331E99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1E99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1E99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1E99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1E99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1E99"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1E99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331E9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1E99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1E99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E99"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331E99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1D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879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Abdulrazak Dirie</cp:lastModifiedBy>
  <cp:revision>9</cp:revision>
  <dcterms:created xsi:type="dcterms:W3CDTF">2023-09-04T18:37:00Z</dcterms:created>
  <dcterms:modified xsi:type="dcterms:W3CDTF">2024-02-20T07:31:00Z</dcterms:modified>
</cp:coreProperties>
</file>